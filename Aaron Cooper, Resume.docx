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32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420"/>
      </w:tblGrid>
      <w:tr w:rsidR="00692703" w:rsidRPr="00CF1A49" w14:paraId="64FAA0C7" w14:textId="77777777" w:rsidTr="00E9309E">
        <w:trPr>
          <w:trHeight w:hRule="exact" w:val="1141"/>
        </w:trPr>
        <w:tc>
          <w:tcPr>
            <w:tcW w:w="9420" w:type="dxa"/>
            <w:tcMar>
              <w:top w:w="0" w:type="dxa"/>
              <w:bottom w:w="0" w:type="dxa"/>
            </w:tcMar>
          </w:tcPr>
          <w:p w14:paraId="190BDF69" w14:textId="77777777" w:rsidR="00692703" w:rsidRPr="00CF1A49" w:rsidRDefault="008D7D08" w:rsidP="00913946">
            <w:pPr>
              <w:pStyle w:val="Title"/>
            </w:pPr>
            <w:r w:rsidRPr="00E9309E">
              <w:rPr>
                <w:sz w:val="40"/>
                <w:szCs w:val="40"/>
              </w:rPr>
              <w:t>Aaron</w:t>
            </w:r>
            <w:r w:rsidR="00692703" w:rsidRPr="00CF1A49">
              <w:t xml:space="preserve"> </w:t>
            </w:r>
            <w:r w:rsidRPr="00E9309E">
              <w:rPr>
                <w:rStyle w:val="IntenseEmphasis"/>
                <w:sz w:val="40"/>
                <w:szCs w:val="40"/>
              </w:rPr>
              <w:t>Cooper</w:t>
            </w:r>
          </w:p>
          <w:p w14:paraId="77868054" w14:textId="77777777" w:rsidR="00692703" w:rsidRPr="00CF1A49" w:rsidRDefault="008D7D08" w:rsidP="00913946">
            <w:pPr>
              <w:pStyle w:val="ContactInfo"/>
              <w:contextualSpacing w:val="0"/>
            </w:pPr>
            <w:r>
              <w:t>151 E 85</w:t>
            </w:r>
            <w:r w:rsidRPr="008D7D08">
              <w:rPr>
                <w:vertAlign w:val="superscript"/>
              </w:rPr>
              <w:t>th</w:t>
            </w:r>
            <w:r>
              <w:t xml:space="preserve"> St, New York, NY, 10028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0099B66BE1C46EB977ABB9D802845F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(516)-353-5686</w:t>
            </w:r>
          </w:p>
          <w:p w14:paraId="7DF617C3" w14:textId="77777777" w:rsidR="00692703" w:rsidRPr="00CF1A49" w:rsidRDefault="008D7D08" w:rsidP="00913946">
            <w:pPr>
              <w:pStyle w:val="ContactInfoEmphasis"/>
              <w:contextualSpacing w:val="0"/>
            </w:pPr>
            <w:r>
              <w:t>aaroncooper2022@u.northwestern.edu</w:t>
            </w:r>
            <w:r w:rsidR="00692703" w:rsidRPr="00CF1A49">
              <w:t xml:space="preserve"> </w:t>
            </w:r>
          </w:p>
        </w:tc>
      </w:tr>
    </w:tbl>
    <w:p w14:paraId="11AB6E84" w14:textId="5442CEC6" w:rsidR="004D5EDF" w:rsidRPr="00CF1A49" w:rsidRDefault="004D5EDF" w:rsidP="00E9309E">
      <w:pPr>
        <w:pStyle w:val="Heading1"/>
        <w:tabs>
          <w:tab w:val="right" w:pos="9360"/>
        </w:tabs>
      </w:pPr>
      <w:r w:rsidRPr="00CF1A49">
        <w:t>Education</w:t>
      </w:r>
      <w:r w:rsidR="00721A39">
        <w:tab/>
      </w:r>
    </w:p>
    <w:tbl>
      <w:tblPr>
        <w:tblStyle w:val="TableGrid"/>
        <w:tblW w:w="5136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591"/>
      </w:tblGrid>
      <w:tr w:rsidR="004D5EDF" w:rsidRPr="00CF1A49" w14:paraId="6C94EB55" w14:textId="77777777" w:rsidTr="00E9309E">
        <w:trPr>
          <w:trHeight w:val="129"/>
        </w:trPr>
        <w:tc>
          <w:tcPr>
            <w:tcW w:w="9591" w:type="dxa"/>
          </w:tcPr>
          <w:p w14:paraId="78BB7EC3" w14:textId="77777777" w:rsidR="004D5EDF" w:rsidRPr="00CF1A49" w:rsidRDefault="004D5EDF" w:rsidP="002216CD">
            <w:pPr>
              <w:pStyle w:val="Heading3"/>
              <w:contextualSpacing w:val="0"/>
              <w:outlineLvl w:val="2"/>
            </w:pPr>
            <w:r>
              <w:t>9/19-6/22</w:t>
            </w:r>
          </w:p>
          <w:p w14:paraId="4BFB039D" w14:textId="77777777" w:rsidR="004D5EDF" w:rsidRPr="00CF1A49" w:rsidRDefault="004D5EDF" w:rsidP="002216CD">
            <w:pPr>
              <w:pStyle w:val="Heading2"/>
              <w:contextualSpacing w:val="0"/>
              <w:outlineLvl w:val="1"/>
            </w:pPr>
            <w:r>
              <w:t>Bachelor of arts in computer science</w:t>
            </w:r>
            <w:r w:rsidRPr="00CF1A49">
              <w:t xml:space="preserve">, </w:t>
            </w:r>
            <w:r>
              <w:rPr>
                <w:rStyle w:val="SubtleReference"/>
              </w:rPr>
              <w:t>Northwestern university</w:t>
            </w:r>
          </w:p>
          <w:p w14:paraId="77C672C7" w14:textId="77777777" w:rsidR="004D5EDF" w:rsidRDefault="004D5EDF" w:rsidP="002216CD">
            <w:pPr>
              <w:contextualSpacing w:val="0"/>
            </w:pPr>
            <w:r>
              <w:t>Transfer Student</w:t>
            </w:r>
          </w:p>
          <w:p w14:paraId="132E26D8" w14:textId="105901D2" w:rsidR="004D5EDF" w:rsidRPr="00CF1A49" w:rsidRDefault="004D5EDF" w:rsidP="002216CD">
            <w:pPr>
              <w:contextualSpacing w:val="0"/>
            </w:pPr>
            <w:r>
              <w:t>GPA:</w:t>
            </w:r>
            <w:r w:rsidR="0032725B">
              <w:t>3.</w:t>
            </w:r>
            <w:r w:rsidR="00E30EC2">
              <w:t>525</w:t>
            </w:r>
          </w:p>
        </w:tc>
      </w:tr>
      <w:tr w:rsidR="004D5EDF" w:rsidRPr="00CF1A49" w14:paraId="6B13BD32" w14:textId="77777777" w:rsidTr="00E9309E">
        <w:trPr>
          <w:trHeight w:val="218"/>
        </w:trPr>
        <w:tc>
          <w:tcPr>
            <w:tcW w:w="9591" w:type="dxa"/>
            <w:tcMar>
              <w:top w:w="216" w:type="dxa"/>
            </w:tcMar>
          </w:tcPr>
          <w:p w14:paraId="281504EE" w14:textId="77777777" w:rsidR="004D5EDF" w:rsidRPr="00CF1A49" w:rsidRDefault="004D5EDF" w:rsidP="002216CD">
            <w:pPr>
              <w:pStyle w:val="Heading3"/>
              <w:contextualSpacing w:val="0"/>
              <w:outlineLvl w:val="2"/>
            </w:pPr>
            <w:r>
              <w:t>9/18-5/19</w:t>
            </w:r>
          </w:p>
          <w:p w14:paraId="496AEB69" w14:textId="77777777" w:rsidR="004D5EDF" w:rsidRDefault="004D5EDF" w:rsidP="002216CD">
            <w:pPr>
              <w:pStyle w:val="Heading2"/>
              <w:outlineLvl w:val="1"/>
              <w:rPr>
                <w:rStyle w:val="SubtleReference"/>
              </w:rPr>
            </w:pPr>
            <w:r w:rsidRPr="00687F63">
              <w:t>Bachelors, College of Arts and Sciences</w:t>
            </w:r>
            <w:r>
              <w:rPr>
                <w:rStyle w:val="SubtleReference"/>
              </w:rPr>
              <w:t>, New york University</w:t>
            </w:r>
          </w:p>
          <w:p w14:paraId="25D609E4" w14:textId="77777777" w:rsidR="004D5EDF" w:rsidRPr="00687F63" w:rsidRDefault="004D5EDF" w:rsidP="002216CD">
            <w:r>
              <w:t>Concentration in Computer Science</w:t>
            </w:r>
          </w:p>
          <w:p w14:paraId="63715A3A" w14:textId="6D0CF858" w:rsidR="004D5EDF" w:rsidRDefault="004D5EDF" w:rsidP="002216CD">
            <w:r>
              <w:t>GPA: 3.5</w:t>
            </w:r>
          </w:p>
          <w:p w14:paraId="25A0428E" w14:textId="77777777" w:rsidR="00A76B3A" w:rsidRDefault="00A76B3A" w:rsidP="002216CD"/>
          <w:p w14:paraId="0E9F4D19" w14:textId="4F1EBAA4" w:rsidR="00806CCE" w:rsidRDefault="00806CCE" w:rsidP="00806CCE">
            <w:r>
              <w:t>Essential Coursework: Data Structures and Algorithms, Intro to Computer Systems</w:t>
            </w:r>
          </w:p>
          <w:p w14:paraId="105D6C63" w14:textId="76610F6F" w:rsidR="004D5EDF" w:rsidRDefault="00A76B3A" w:rsidP="002216CD">
            <w:r>
              <w:t>Human-Computer Interaction, Discrete Mathematics</w:t>
            </w:r>
          </w:p>
        </w:tc>
      </w:tr>
    </w:tbl>
    <w:p w14:paraId="474DE087" w14:textId="77777777" w:rsidR="004D5EDF" w:rsidRDefault="004D5EDF" w:rsidP="00E9309E"/>
    <w:p w14:paraId="3ABF642D" w14:textId="5C6AAD6A" w:rsidR="004E01EB" w:rsidRPr="00CF1A49" w:rsidRDefault="00C7667A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5EBB25FC1B14431783ED15B39521822C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4798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8960"/>
      </w:tblGrid>
      <w:tr w:rsidR="00981DC2" w:rsidRPr="00CF1A49" w14:paraId="122B4C65" w14:textId="77777777" w:rsidTr="00E9309E">
        <w:trPr>
          <w:trHeight w:val="10"/>
        </w:trPr>
        <w:tc>
          <w:tcPr>
            <w:tcW w:w="8960" w:type="dxa"/>
          </w:tcPr>
          <w:p w14:paraId="1F2C26E7" w14:textId="77777777" w:rsidR="00981DC2" w:rsidRPr="00CF1A49" w:rsidRDefault="00981DC2" w:rsidP="00981DC2">
            <w:pPr>
              <w:pStyle w:val="Heading3"/>
              <w:contextualSpacing w:val="0"/>
              <w:outlineLvl w:val="2"/>
            </w:pPr>
            <w:r>
              <w:t>6/19</w:t>
            </w:r>
            <w:r w:rsidRPr="00CF1A49">
              <w:t xml:space="preserve"> – </w:t>
            </w:r>
            <w:r>
              <w:t>8/19</w:t>
            </w:r>
          </w:p>
          <w:p w14:paraId="7BDD1BF2" w14:textId="77777777" w:rsidR="00981DC2" w:rsidRPr="008861C8" w:rsidRDefault="00981DC2" w:rsidP="00981DC2">
            <w:pPr>
              <w:pStyle w:val="Heading2"/>
              <w:contextualSpacing w:val="0"/>
              <w:outlineLvl w:val="1"/>
              <w:rPr>
                <w:sz w:val="24"/>
                <w:szCs w:val="24"/>
              </w:rPr>
            </w:pPr>
            <w:r w:rsidRPr="008861C8">
              <w:rPr>
                <w:sz w:val="24"/>
                <w:szCs w:val="24"/>
              </w:rPr>
              <w:t xml:space="preserve">Onward israel Summer/Digital Marketing Intern, </w:t>
            </w:r>
            <w:r w:rsidRPr="008861C8">
              <w:rPr>
                <w:rStyle w:val="SubtleReference"/>
                <w:sz w:val="24"/>
                <w:szCs w:val="24"/>
              </w:rPr>
              <w:t>Forum for jewish leadership (FJL)</w:t>
            </w:r>
          </w:p>
          <w:p w14:paraId="6C85FD4F" w14:textId="286E2878" w:rsidR="00981DC2" w:rsidRPr="00E9309E" w:rsidRDefault="00981DC2" w:rsidP="00981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9309E">
              <w:rPr>
                <w:sz w:val="20"/>
                <w:szCs w:val="20"/>
              </w:rPr>
              <w:t xml:space="preserve">Completed </w:t>
            </w:r>
            <w:proofErr w:type="gramStart"/>
            <w:r w:rsidRPr="00E9309E">
              <w:rPr>
                <w:sz w:val="20"/>
                <w:szCs w:val="20"/>
              </w:rPr>
              <w:t>216 hour</w:t>
            </w:r>
            <w:proofErr w:type="gramEnd"/>
            <w:r w:rsidRPr="00E9309E">
              <w:rPr>
                <w:sz w:val="20"/>
                <w:szCs w:val="20"/>
              </w:rPr>
              <w:t xml:space="preserve"> internship at </w:t>
            </w:r>
            <w:proofErr w:type="spellStart"/>
            <w:r w:rsidRPr="00E9309E">
              <w:rPr>
                <w:sz w:val="20"/>
                <w:szCs w:val="20"/>
              </w:rPr>
              <w:t>Lightico</w:t>
            </w:r>
            <w:proofErr w:type="spellEnd"/>
            <w:r w:rsidR="00617FDC">
              <w:rPr>
                <w:sz w:val="20"/>
                <w:szCs w:val="20"/>
              </w:rPr>
              <w:t xml:space="preserve"> through the Onward Israel Program</w:t>
            </w:r>
          </w:p>
          <w:p w14:paraId="3E5FE1B6" w14:textId="32BCE2BC" w:rsidR="007C2484" w:rsidRPr="00E9309E" w:rsidRDefault="007C2484" w:rsidP="00981DC2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proofErr w:type="spellStart"/>
            <w:r w:rsidRPr="00E9309E">
              <w:rPr>
                <w:sz w:val="20"/>
                <w:szCs w:val="20"/>
              </w:rPr>
              <w:t>Lightico</w:t>
            </w:r>
            <w:proofErr w:type="spellEnd"/>
            <w:r w:rsidRPr="00E9309E">
              <w:rPr>
                <w:sz w:val="20"/>
                <w:szCs w:val="20"/>
              </w:rPr>
              <w:t xml:space="preserve"> streamlines sales &amp; service processes and improves customer experience in the critical last mile of customer journeys. While on a call with a contact center agent, customers can digitally sign documents, complete forms, verify ID, collect documents, see images and videos and process payments securely all from their mobile device</w:t>
            </w:r>
          </w:p>
          <w:p w14:paraId="58767928" w14:textId="1C27F51D" w:rsidR="00BB63F1" w:rsidRDefault="00981DC2" w:rsidP="00BD012A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 w:rsidRPr="00E9309E">
              <w:rPr>
                <w:sz w:val="20"/>
                <w:szCs w:val="20"/>
              </w:rPr>
              <w:t>Improved the website’s SEO through keyword research, website performance optimization and overall website maintenance.</w:t>
            </w:r>
          </w:p>
          <w:p w14:paraId="43F32DC1" w14:textId="1EC1E1E3" w:rsidR="00702048" w:rsidRPr="00E9309E" w:rsidRDefault="00702048">
            <w:pPr>
              <w:pStyle w:val="ListParagraph"/>
              <w:numPr>
                <w:ilvl w:val="0"/>
                <w:numId w:val="1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Pr="00702048">
              <w:rPr>
                <w:sz w:val="20"/>
                <w:szCs w:val="20"/>
              </w:rPr>
              <w:t>raft</w:t>
            </w:r>
            <w:r>
              <w:rPr>
                <w:sz w:val="20"/>
                <w:szCs w:val="20"/>
              </w:rPr>
              <w:t>ed</w:t>
            </w:r>
            <w:r w:rsidRPr="00702048">
              <w:rPr>
                <w:sz w:val="20"/>
                <w:szCs w:val="20"/>
              </w:rPr>
              <w:t xml:space="preserve"> and shar</w:t>
            </w:r>
            <w:r>
              <w:rPr>
                <w:sz w:val="20"/>
                <w:szCs w:val="20"/>
              </w:rPr>
              <w:t>ed</w:t>
            </w:r>
            <w:r w:rsidRPr="00702048">
              <w:rPr>
                <w:sz w:val="20"/>
                <w:szCs w:val="20"/>
              </w:rPr>
              <w:t xml:space="preserve"> social media messages (social media calendar) on key channels like LinkedIn &amp; Quora</w:t>
            </w:r>
          </w:p>
          <w:p w14:paraId="49BDE2C0" w14:textId="4273559D" w:rsidR="00E0290D" w:rsidRDefault="00981DC2">
            <w:pPr>
              <w:pStyle w:val="ListParagraph"/>
              <w:numPr>
                <w:ilvl w:val="0"/>
                <w:numId w:val="14"/>
              </w:numPr>
            </w:pPr>
            <w:r w:rsidRPr="00E9309E">
              <w:rPr>
                <w:sz w:val="20"/>
                <w:szCs w:val="20"/>
              </w:rPr>
              <w:t>Attended series of seminars and workshop opportunities from renowned and influential speakers from around Israel and at companies throughout Tel Aviv</w:t>
            </w:r>
            <w:r>
              <w:t>.</w:t>
            </w:r>
          </w:p>
          <w:p w14:paraId="52794A7C" w14:textId="1A0E9213" w:rsidR="00981DC2" w:rsidRPr="00CF1A49" w:rsidRDefault="00981DC2" w:rsidP="00E9309E"/>
        </w:tc>
      </w:tr>
    </w:tbl>
    <w:sdt>
      <w:sdtPr>
        <w:alias w:val="Skills:"/>
        <w:tag w:val="Skills:"/>
        <w:id w:val="-1392877668"/>
        <w:placeholder>
          <w:docPart w:val="62F7C26169674401AE5CF7C174DB2535"/>
        </w:placeholder>
        <w:temporary/>
        <w:showingPlcHdr/>
        <w15:appearance w15:val="hidden"/>
      </w:sdtPr>
      <w:sdtEndPr/>
      <w:sdtContent>
        <w:p w14:paraId="5EC1234A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72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747"/>
        <w:gridCol w:w="4748"/>
      </w:tblGrid>
      <w:tr w:rsidR="003A0632" w:rsidRPr="006E1507" w14:paraId="01DAC95F" w14:textId="77777777" w:rsidTr="00CC4FFD">
        <w:trPr>
          <w:trHeight w:val="1091"/>
        </w:trPr>
        <w:tc>
          <w:tcPr>
            <w:tcW w:w="4747" w:type="dxa"/>
          </w:tcPr>
          <w:p w14:paraId="3273BCA1" w14:textId="77777777" w:rsidR="001E3120" w:rsidRPr="006E1507" w:rsidRDefault="00687F63" w:rsidP="00687F63">
            <w:pPr>
              <w:pStyle w:val="ListBullet"/>
            </w:pPr>
            <w:r>
              <w:t>C/C++</w:t>
            </w:r>
          </w:p>
          <w:p w14:paraId="1D1831CD" w14:textId="77777777" w:rsidR="001F4E6D" w:rsidRDefault="00687F63" w:rsidP="006E1507">
            <w:pPr>
              <w:pStyle w:val="ListBullet"/>
              <w:contextualSpacing w:val="0"/>
            </w:pPr>
            <w:r>
              <w:t>Java</w:t>
            </w:r>
          </w:p>
          <w:p w14:paraId="2F1E72C9" w14:textId="5166E9DC" w:rsidR="00B94CB5" w:rsidRPr="006E1507" w:rsidRDefault="00687F63" w:rsidP="00CC4FFD">
            <w:pPr>
              <w:pStyle w:val="ListBullet"/>
              <w:contextualSpacing w:val="0"/>
            </w:pPr>
            <w:r>
              <w:t>Python</w:t>
            </w:r>
          </w:p>
        </w:tc>
        <w:tc>
          <w:tcPr>
            <w:tcW w:w="4748" w:type="dxa"/>
            <w:tcMar>
              <w:left w:w="360" w:type="dxa"/>
            </w:tcMar>
          </w:tcPr>
          <w:p w14:paraId="61CB022B" w14:textId="24C10809" w:rsidR="001E3120" w:rsidRDefault="00687F63" w:rsidP="0058608C">
            <w:pPr>
              <w:pStyle w:val="ListBullet"/>
              <w:contextualSpacing w:val="0"/>
            </w:pPr>
            <w:r>
              <w:t>Linux/Unix</w:t>
            </w:r>
          </w:p>
          <w:p w14:paraId="43DC3085" w14:textId="77777777" w:rsidR="001E3120" w:rsidRDefault="00F31389" w:rsidP="00CC4FFD">
            <w:pPr>
              <w:pStyle w:val="ListBullet"/>
              <w:contextualSpacing w:val="0"/>
            </w:pPr>
            <w:r>
              <w:t>HTML/CSS/JS</w:t>
            </w:r>
            <w:r w:rsidRPr="006E1507">
              <w:t xml:space="preserve"> </w:t>
            </w:r>
          </w:p>
          <w:p w14:paraId="79C47C20" w14:textId="2A6A2C65" w:rsidR="00F31389" w:rsidRPr="006E1507" w:rsidRDefault="00F31389" w:rsidP="00CC4FFD">
            <w:pPr>
              <w:pStyle w:val="ListBullet"/>
              <w:contextualSpacing w:val="0"/>
            </w:pPr>
            <w:r>
              <w:t>Racket</w:t>
            </w:r>
          </w:p>
        </w:tc>
      </w:tr>
    </w:tbl>
    <w:p w14:paraId="3ECDF561" w14:textId="0595077D" w:rsidR="00A4267D" w:rsidRDefault="005B1A5C" w:rsidP="003375BB">
      <w:pPr>
        <w:rPr>
          <w:b/>
          <w:bCs/>
          <w:sz w:val="32"/>
          <w:szCs w:val="32"/>
        </w:rPr>
      </w:pPr>
      <w:r w:rsidRPr="00CC4FFD">
        <w:rPr>
          <w:b/>
          <w:bCs/>
          <w:sz w:val="32"/>
          <w:szCs w:val="32"/>
        </w:rPr>
        <w:t>Extracurriculars</w:t>
      </w:r>
    </w:p>
    <w:p w14:paraId="2CA8A4EF" w14:textId="109C5884" w:rsidR="00085F09" w:rsidRPr="00860E3A" w:rsidRDefault="001167B0" w:rsidP="00860E3A">
      <w:pPr>
        <w:pStyle w:val="ContactInfoEmphasis"/>
        <w:jc w:val="left"/>
        <w:rPr>
          <w:sz w:val="24"/>
          <w:szCs w:val="24"/>
        </w:rPr>
      </w:pPr>
      <w:r w:rsidRPr="00A4267D">
        <w:rPr>
          <w:sz w:val="24"/>
          <w:szCs w:val="24"/>
        </w:rPr>
        <w:t>TREASURER (H</w:t>
      </w:r>
      <w:r w:rsidR="008455D4" w:rsidRPr="00A4267D">
        <w:rPr>
          <w:sz w:val="24"/>
          <w:szCs w:val="24"/>
        </w:rPr>
        <w:t>IGH TAU)</w:t>
      </w:r>
      <w:r w:rsidRPr="00A4267D">
        <w:rPr>
          <w:sz w:val="24"/>
          <w:szCs w:val="24"/>
        </w:rPr>
        <w:t xml:space="preserve">, </w:t>
      </w:r>
      <w:r w:rsidR="008455D4" w:rsidRPr="00A4267D">
        <w:rPr>
          <w:sz w:val="24"/>
          <w:szCs w:val="24"/>
        </w:rPr>
        <w:t>LAMBDA CHI ALPHA FRATERNITY</w:t>
      </w:r>
      <w:r w:rsidR="00860E3A">
        <w:rPr>
          <w:sz w:val="24"/>
          <w:szCs w:val="24"/>
        </w:rPr>
        <w:t xml:space="preserve"> (2020-Present)</w:t>
      </w:r>
    </w:p>
    <w:p w14:paraId="4CC72F95" w14:textId="194003F6" w:rsidR="00860E3A" w:rsidRDefault="00A4267D" w:rsidP="00860E3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Manage</w:t>
      </w:r>
      <w:r w:rsidR="00C53391">
        <w:rPr>
          <w:b/>
          <w:bCs/>
        </w:rPr>
        <w:t>d</w:t>
      </w:r>
      <w:r>
        <w:rPr>
          <w:b/>
          <w:bCs/>
        </w:rPr>
        <w:t xml:space="preserve"> budget</w:t>
      </w:r>
      <w:r w:rsidR="00E9468E">
        <w:rPr>
          <w:b/>
          <w:bCs/>
        </w:rPr>
        <w:t>,</w:t>
      </w:r>
      <w:r>
        <w:rPr>
          <w:b/>
          <w:bCs/>
        </w:rPr>
        <w:t xml:space="preserve"> </w:t>
      </w:r>
      <w:r w:rsidR="00860E3A">
        <w:rPr>
          <w:b/>
          <w:bCs/>
        </w:rPr>
        <w:t>expenses,</w:t>
      </w:r>
      <w:r w:rsidR="00E9468E">
        <w:rPr>
          <w:b/>
          <w:bCs/>
        </w:rPr>
        <w:t xml:space="preserve"> and dues,</w:t>
      </w:r>
      <w:r>
        <w:rPr>
          <w:b/>
          <w:bCs/>
        </w:rPr>
        <w:t xml:space="preserve"> for the chapter </w:t>
      </w:r>
      <w:r w:rsidR="00C53391">
        <w:rPr>
          <w:b/>
          <w:bCs/>
        </w:rPr>
        <w:t>every term</w:t>
      </w:r>
    </w:p>
    <w:p w14:paraId="40352C47" w14:textId="7F6329CC" w:rsidR="00860E3A" w:rsidRPr="00860E3A" w:rsidRDefault="00860E3A" w:rsidP="00860E3A">
      <w:pPr>
        <w:pStyle w:val="ListParagraph"/>
        <w:numPr>
          <w:ilvl w:val="0"/>
          <w:numId w:val="16"/>
        </w:numPr>
        <w:rPr>
          <w:b/>
          <w:bCs/>
        </w:rPr>
      </w:pPr>
      <w:r>
        <w:rPr>
          <w:b/>
          <w:bCs/>
        </w:rPr>
        <w:t>Act</w:t>
      </w:r>
      <w:r w:rsidR="009B10C5">
        <w:rPr>
          <w:b/>
          <w:bCs/>
        </w:rPr>
        <w:t>ed</w:t>
      </w:r>
      <w:r>
        <w:rPr>
          <w:b/>
          <w:bCs/>
        </w:rPr>
        <w:t xml:space="preserve"> as a voting member on the Executive Committee</w:t>
      </w:r>
    </w:p>
    <w:sectPr w:rsidR="00860E3A" w:rsidRPr="00860E3A" w:rsidSect="005A1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1AC98E" w14:textId="77777777" w:rsidR="00C7667A" w:rsidRDefault="00C7667A" w:rsidP="0068194B">
      <w:r>
        <w:separator/>
      </w:r>
    </w:p>
    <w:p w14:paraId="56B3053B" w14:textId="77777777" w:rsidR="00C7667A" w:rsidRDefault="00C7667A"/>
    <w:p w14:paraId="2CDC8E90" w14:textId="77777777" w:rsidR="00C7667A" w:rsidRDefault="00C7667A"/>
  </w:endnote>
  <w:endnote w:type="continuationSeparator" w:id="0">
    <w:p w14:paraId="107A59E8" w14:textId="77777777" w:rsidR="00C7667A" w:rsidRDefault="00C7667A" w:rsidP="0068194B">
      <w:r>
        <w:continuationSeparator/>
      </w:r>
    </w:p>
    <w:p w14:paraId="40D7D839" w14:textId="77777777" w:rsidR="00C7667A" w:rsidRDefault="00C7667A"/>
    <w:p w14:paraId="338ECC5D" w14:textId="77777777" w:rsidR="00C7667A" w:rsidRDefault="00C7667A"/>
  </w:endnote>
  <w:endnote w:type="continuationNotice" w:id="1">
    <w:p w14:paraId="06DDBA6B" w14:textId="77777777" w:rsidR="00C7667A" w:rsidRDefault="00C766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779769" w14:textId="77777777" w:rsidR="00B61311" w:rsidRDefault="00B613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FC1B03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2367A" w14:textId="77777777" w:rsidR="002472AF" w:rsidRDefault="002472AF" w:rsidP="00B61311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49539C" w14:textId="77777777" w:rsidR="00C7667A" w:rsidRDefault="00C7667A" w:rsidP="0068194B">
      <w:r>
        <w:separator/>
      </w:r>
    </w:p>
    <w:p w14:paraId="5C193A66" w14:textId="77777777" w:rsidR="00C7667A" w:rsidRDefault="00C7667A"/>
    <w:p w14:paraId="4EE233C5" w14:textId="77777777" w:rsidR="00C7667A" w:rsidRDefault="00C7667A"/>
  </w:footnote>
  <w:footnote w:type="continuationSeparator" w:id="0">
    <w:p w14:paraId="4037F151" w14:textId="77777777" w:rsidR="00C7667A" w:rsidRDefault="00C7667A" w:rsidP="0068194B">
      <w:r>
        <w:continuationSeparator/>
      </w:r>
    </w:p>
    <w:p w14:paraId="3D317908" w14:textId="77777777" w:rsidR="00C7667A" w:rsidRDefault="00C7667A"/>
    <w:p w14:paraId="2DFD021F" w14:textId="77777777" w:rsidR="00C7667A" w:rsidRDefault="00C7667A"/>
  </w:footnote>
  <w:footnote w:type="continuationNotice" w:id="1">
    <w:p w14:paraId="6BA6004A" w14:textId="77777777" w:rsidR="00C7667A" w:rsidRDefault="00C7667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F6647A" w14:textId="77777777" w:rsidR="00B61311" w:rsidRDefault="00B613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C8727" w14:textId="234DF1C4" w:rsidR="001117FE" w:rsidRDefault="00E0290D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0040B171" wp14:editId="1A035A74">
              <wp:simplePos x="0" y="0"/>
              <wp:positionH relativeFrom="margin">
                <wp:align>left</wp:align>
              </wp:positionH>
              <wp:positionV relativeFrom="page">
                <wp:posOffset>476249</wp:posOffset>
              </wp:positionV>
              <wp:extent cx="38100" cy="19050"/>
              <wp:effectExtent l="0" t="0" r="19050" b="19050"/>
              <wp:wrapNone/>
              <wp:docPr id="1" name="Straight Connector 1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38100" cy="1905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B47BEDC" id="Straight Connector 1" o:spid="_x0000_s1026" alt="Header dividing line" style="position:absolute;flip:x y;z-index:-2516551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margin" from="0,37.5pt" to="3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" strokecolor="#5a5a5a [2109]" strokeweight=".5pt">
              <v:stroke joinstyle="miter"/>
              <w10:wrap anchorx="margin" anchory="page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8ADF1" w14:textId="77777777" w:rsidR="00B61311" w:rsidRDefault="00B613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1E8616F"/>
    <w:multiLevelType w:val="hybridMultilevel"/>
    <w:tmpl w:val="288E2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9BF46CB"/>
    <w:multiLevelType w:val="hybridMultilevel"/>
    <w:tmpl w:val="1F9AB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6F4D373B"/>
    <w:multiLevelType w:val="hybridMultilevel"/>
    <w:tmpl w:val="103E7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3"/>
  </w:num>
  <w:num w:numId="8">
    <w:abstractNumId w:val="2"/>
  </w:num>
  <w:num w:numId="9">
    <w:abstractNumId w:val="14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  <w:num w:numId="15">
    <w:abstractNumId w:val="1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D08"/>
    <w:rsid w:val="000001EF"/>
    <w:rsid w:val="00004CF9"/>
    <w:rsid w:val="00007322"/>
    <w:rsid w:val="00007728"/>
    <w:rsid w:val="00024584"/>
    <w:rsid w:val="00024730"/>
    <w:rsid w:val="00055E95"/>
    <w:rsid w:val="0007021F"/>
    <w:rsid w:val="000801E8"/>
    <w:rsid w:val="00085F09"/>
    <w:rsid w:val="000B2BA5"/>
    <w:rsid w:val="000B7734"/>
    <w:rsid w:val="000C7FF1"/>
    <w:rsid w:val="000F2F8C"/>
    <w:rsid w:val="0010006E"/>
    <w:rsid w:val="001045A8"/>
    <w:rsid w:val="001117FE"/>
    <w:rsid w:val="00114A91"/>
    <w:rsid w:val="001167B0"/>
    <w:rsid w:val="001427E1"/>
    <w:rsid w:val="00163668"/>
    <w:rsid w:val="00171566"/>
    <w:rsid w:val="0017171D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329B"/>
    <w:rsid w:val="0022389D"/>
    <w:rsid w:val="002253B0"/>
    <w:rsid w:val="00234C46"/>
    <w:rsid w:val="00236D54"/>
    <w:rsid w:val="00241D8C"/>
    <w:rsid w:val="00241FDB"/>
    <w:rsid w:val="0024720C"/>
    <w:rsid w:val="002472AF"/>
    <w:rsid w:val="002617AE"/>
    <w:rsid w:val="002638D0"/>
    <w:rsid w:val="00264771"/>
    <w:rsid w:val="002647D3"/>
    <w:rsid w:val="00275EAE"/>
    <w:rsid w:val="002765BD"/>
    <w:rsid w:val="002814E7"/>
    <w:rsid w:val="00293083"/>
    <w:rsid w:val="00294998"/>
    <w:rsid w:val="00297F18"/>
    <w:rsid w:val="002A1945"/>
    <w:rsid w:val="002A3373"/>
    <w:rsid w:val="002B2958"/>
    <w:rsid w:val="002B3FC8"/>
    <w:rsid w:val="002D23C5"/>
    <w:rsid w:val="002D6137"/>
    <w:rsid w:val="002E60CE"/>
    <w:rsid w:val="002E7E61"/>
    <w:rsid w:val="002F05E5"/>
    <w:rsid w:val="002F254D"/>
    <w:rsid w:val="002F30E4"/>
    <w:rsid w:val="00307140"/>
    <w:rsid w:val="00316DFF"/>
    <w:rsid w:val="00321404"/>
    <w:rsid w:val="00325B57"/>
    <w:rsid w:val="0032725B"/>
    <w:rsid w:val="00336056"/>
    <w:rsid w:val="003375BB"/>
    <w:rsid w:val="00340920"/>
    <w:rsid w:val="003544E1"/>
    <w:rsid w:val="00366398"/>
    <w:rsid w:val="0039779E"/>
    <w:rsid w:val="003A0632"/>
    <w:rsid w:val="003A30E5"/>
    <w:rsid w:val="003A6ADF"/>
    <w:rsid w:val="003B5928"/>
    <w:rsid w:val="003C2757"/>
    <w:rsid w:val="003D1EA0"/>
    <w:rsid w:val="003D380F"/>
    <w:rsid w:val="003D62EA"/>
    <w:rsid w:val="003E0C0C"/>
    <w:rsid w:val="003E160D"/>
    <w:rsid w:val="003F1D5F"/>
    <w:rsid w:val="003F5457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77B03"/>
    <w:rsid w:val="00480E6E"/>
    <w:rsid w:val="00486277"/>
    <w:rsid w:val="00494CF6"/>
    <w:rsid w:val="00495F8D"/>
    <w:rsid w:val="004A1FAE"/>
    <w:rsid w:val="004A32FF"/>
    <w:rsid w:val="004A369F"/>
    <w:rsid w:val="004A6E77"/>
    <w:rsid w:val="004B06EB"/>
    <w:rsid w:val="004B6AD0"/>
    <w:rsid w:val="004C206E"/>
    <w:rsid w:val="004C2D5D"/>
    <w:rsid w:val="004C33E1"/>
    <w:rsid w:val="004D5EDF"/>
    <w:rsid w:val="004D7D0F"/>
    <w:rsid w:val="004E01EB"/>
    <w:rsid w:val="004E16A7"/>
    <w:rsid w:val="004E2794"/>
    <w:rsid w:val="00510392"/>
    <w:rsid w:val="00513E2A"/>
    <w:rsid w:val="00540C90"/>
    <w:rsid w:val="005622C0"/>
    <w:rsid w:val="00566A35"/>
    <w:rsid w:val="0056701E"/>
    <w:rsid w:val="005740D7"/>
    <w:rsid w:val="0058608C"/>
    <w:rsid w:val="00595652"/>
    <w:rsid w:val="005A0F26"/>
    <w:rsid w:val="005A1B10"/>
    <w:rsid w:val="005A6850"/>
    <w:rsid w:val="005B1A5C"/>
    <w:rsid w:val="005B1B1B"/>
    <w:rsid w:val="005C0540"/>
    <w:rsid w:val="005C5932"/>
    <w:rsid w:val="005D3CA7"/>
    <w:rsid w:val="005D4CC1"/>
    <w:rsid w:val="005F4B91"/>
    <w:rsid w:val="005F55D2"/>
    <w:rsid w:val="005F59AA"/>
    <w:rsid w:val="00617FDC"/>
    <w:rsid w:val="0062312F"/>
    <w:rsid w:val="00625F2C"/>
    <w:rsid w:val="00651A64"/>
    <w:rsid w:val="006618E9"/>
    <w:rsid w:val="0068194B"/>
    <w:rsid w:val="00687F63"/>
    <w:rsid w:val="00692703"/>
    <w:rsid w:val="006A02F5"/>
    <w:rsid w:val="006A1860"/>
    <w:rsid w:val="006A1962"/>
    <w:rsid w:val="006A7DE8"/>
    <w:rsid w:val="006B5D48"/>
    <w:rsid w:val="006B7D7B"/>
    <w:rsid w:val="006C1A5E"/>
    <w:rsid w:val="006E1507"/>
    <w:rsid w:val="00702048"/>
    <w:rsid w:val="0071167F"/>
    <w:rsid w:val="00712D8B"/>
    <w:rsid w:val="00721A39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2484"/>
    <w:rsid w:val="007C2DF8"/>
    <w:rsid w:val="007C606B"/>
    <w:rsid w:val="007E6A61"/>
    <w:rsid w:val="007E7A2E"/>
    <w:rsid w:val="008006B4"/>
    <w:rsid w:val="00801140"/>
    <w:rsid w:val="00803404"/>
    <w:rsid w:val="00806CCE"/>
    <w:rsid w:val="008128B5"/>
    <w:rsid w:val="00834955"/>
    <w:rsid w:val="008455D4"/>
    <w:rsid w:val="00855B59"/>
    <w:rsid w:val="00860461"/>
    <w:rsid w:val="00860E3A"/>
    <w:rsid w:val="0086487C"/>
    <w:rsid w:val="00870B20"/>
    <w:rsid w:val="00876B93"/>
    <w:rsid w:val="008829F8"/>
    <w:rsid w:val="00885897"/>
    <w:rsid w:val="008A6538"/>
    <w:rsid w:val="008C1FD0"/>
    <w:rsid w:val="008C7056"/>
    <w:rsid w:val="008D58BD"/>
    <w:rsid w:val="008D7D08"/>
    <w:rsid w:val="008F3B14"/>
    <w:rsid w:val="00901899"/>
    <w:rsid w:val="009018E7"/>
    <w:rsid w:val="0090344B"/>
    <w:rsid w:val="00905715"/>
    <w:rsid w:val="0091321E"/>
    <w:rsid w:val="00913946"/>
    <w:rsid w:val="0092173C"/>
    <w:rsid w:val="00921CD4"/>
    <w:rsid w:val="0092726B"/>
    <w:rsid w:val="009361BA"/>
    <w:rsid w:val="00944F78"/>
    <w:rsid w:val="009510E7"/>
    <w:rsid w:val="00952C89"/>
    <w:rsid w:val="009571D8"/>
    <w:rsid w:val="009650EA"/>
    <w:rsid w:val="00970EA8"/>
    <w:rsid w:val="0097790C"/>
    <w:rsid w:val="00981DC2"/>
    <w:rsid w:val="0098506E"/>
    <w:rsid w:val="009A211A"/>
    <w:rsid w:val="009A44CE"/>
    <w:rsid w:val="009B10C5"/>
    <w:rsid w:val="009C4DFC"/>
    <w:rsid w:val="009D44F8"/>
    <w:rsid w:val="009E3160"/>
    <w:rsid w:val="009F220C"/>
    <w:rsid w:val="009F3B05"/>
    <w:rsid w:val="009F4931"/>
    <w:rsid w:val="00A0580D"/>
    <w:rsid w:val="00A14534"/>
    <w:rsid w:val="00A16DAA"/>
    <w:rsid w:val="00A24162"/>
    <w:rsid w:val="00A25023"/>
    <w:rsid w:val="00A270EA"/>
    <w:rsid w:val="00A34BA2"/>
    <w:rsid w:val="00A36F27"/>
    <w:rsid w:val="00A4267D"/>
    <w:rsid w:val="00A42E32"/>
    <w:rsid w:val="00A46E63"/>
    <w:rsid w:val="00A51DC5"/>
    <w:rsid w:val="00A53DE1"/>
    <w:rsid w:val="00A615E1"/>
    <w:rsid w:val="00A755E8"/>
    <w:rsid w:val="00A76B3A"/>
    <w:rsid w:val="00A93A5D"/>
    <w:rsid w:val="00AB32F8"/>
    <w:rsid w:val="00AB610B"/>
    <w:rsid w:val="00AD360E"/>
    <w:rsid w:val="00AD40FB"/>
    <w:rsid w:val="00AD5597"/>
    <w:rsid w:val="00AD782D"/>
    <w:rsid w:val="00AE5234"/>
    <w:rsid w:val="00AE7650"/>
    <w:rsid w:val="00B10EBE"/>
    <w:rsid w:val="00B236F1"/>
    <w:rsid w:val="00B41463"/>
    <w:rsid w:val="00B50F99"/>
    <w:rsid w:val="00B51D1B"/>
    <w:rsid w:val="00B540F4"/>
    <w:rsid w:val="00B60C41"/>
    <w:rsid w:val="00B60FD0"/>
    <w:rsid w:val="00B61311"/>
    <w:rsid w:val="00B622DF"/>
    <w:rsid w:val="00B6332A"/>
    <w:rsid w:val="00B81760"/>
    <w:rsid w:val="00B83673"/>
    <w:rsid w:val="00B8494C"/>
    <w:rsid w:val="00B94BD9"/>
    <w:rsid w:val="00B94CB5"/>
    <w:rsid w:val="00BA1546"/>
    <w:rsid w:val="00BB4E51"/>
    <w:rsid w:val="00BB63F1"/>
    <w:rsid w:val="00BD012A"/>
    <w:rsid w:val="00BD0C68"/>
    <w:rsid w:val="00BD431F"/>
    <w:rsid w:val="00BE423E"/>
    <w:rsid w:val="00BF61AC"/>
    <w:rsid w:val="00C16B2A"/>
    <w:rsid w:val="00C17CF8"/>
    <w:rsid w:val="00C31A20"/>
    <w:rsid w:val="00C47FA6"/>
    <w:rsid w:val="00C53391"/>
    <w:rsid w:val="00C57FC6"/>
    <w:rsid w:val="00C66A7D"/>
    <w:rsid w:val="00C76014"/>
    <w:rsid w:val="00C7667A"/>
    <w:rsid w:val="00C779DA"/>
    <w:rsid w:val="00C814F7"/>
    <w:rsid w:val="00CA1CE4"/>
    <w:rsid w:val="00CA4B4D"/>
    <w:rsid w:val="00CB35C3"/>
    <w:rsid w:val="00CC4FFD"/>
    <w:rsid w:val="00CD323D"/>
    <w:rsid w:val="00CE4030"/>
    <w:rsid w:val="00CE64B3"/>
    <w:rsid w:val="00CF1A49"/>
    <w:rsid w:val="00CF29AB"/>
    <w:rsid w:val="00D0630C"/>
    <w:rsid w:val="00D108ED"/>
    <w:rsid w:val="00D1481D"/>
    <w:rsid w:val="00D243A9"/>
    <w:rsid w:val="00D305E5"/>
    <w:rsid w:val="00D33C45"/>
    <w:rsid w:val="00D37CD3"/>
    <w:rsid w:val="00D4054D"/>
    <w:rsid w:val="00D54E0B"/>
    <w:rsid w:val="00D5745B"/>
    <w:rsid w:val="00D63E86"/>
    <w:rsid w:val="00D66A52"/>
    <w:rsid w:val="00D66EFA"/>
    <w:rsid w:val="00D72A2D"/>
    <w:rsid w:val="00D8793A"/>
    <w:rsid w:val="00D9521A"/>
    <w:rsid w:val="00DA1C3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290D"/>
    <w:rsid w:val="00E14498"/>
    <w:rsid w:val="00E2397A"/>
    <w:rsid w:val="00E254DB"/>
    <w:rsid w:val="00E300FC"/>
    <w:rsid w:val="00E30EC2"/>
    <w:rsid w:val="00E32A33"/>
    <w:rsid w:val="00E360C8"/>
    <w:rsid w:val="00E362DB"/>
    <w:rsid w:val="00E5632B"/>
    <w:rsid w:val="00E61978"/>
    <w:rsid w:val="00E70240"/>
    <w:rsid w:val="00E71E6B"/>
    <w:rsid w:val="00E81CC5"/>
    <w:rsid w:val="00E85A87"/>
    <w:rsid w:val="00E85B4A"/>
    <w:rsid w:val="00E9309E"/>
    <w:rsid w:val="00E9468E"/>
    <w:rsid w:val="00E94C89"/>
    <w:rsid w:val="00E9528E"/>
    <w:rsid w:val="00EA5099"/>
    <w:rsid w:val="00EC1351"/>
    <w:rsid w:val="00EC4CBF"/>
    <w:rsid w:val="00ED5632"/>
    <w:rsid w:val="00EE2CA8"/>
    <w:rsid w:val="00EF17E8"/>
    <w:rsid w:val="00EF51D9"/>
    <w:rsid w:val="00F130DD"/>
    <w:rsid w:val="00F24884"/>
    <w:rsid w:val="00F31389"/>
    <w:rsid w:val="00F377FF"/>
    <w:rsid w:val="00F40F8A"/>
    <w:rsid w:val="00F476C4"/>
    <w:rsid w:val="00F61DF9"/>
    <w:rsid w:val="00F81960"/>
    <w:rsid w:val="00F8769D"/>
    <w:rsid w:val="00F9350C"/>
    <w:rsid w:val="00F94EB5"/>
    <w:rsid w:val="00F9624D"/>
    <w:rsid w:val="00FB31C1"/>
    <w:rsid w:val="00FB58F2"/>
    <w:rsid w:val="00FC4804"/>
    <w:rsid w:val="00FC6AEA"/>
    <w:rsid w:val="00FD3D13"/>
    <w:rsid w:val="00FE1490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A0E9FE"/>
  <w15:chartTrackingRefBased/>
  <w15:docId w15:val="{53995C1B-984E-4CF6-AC8F-1D7D6B7B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uiPriority="13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ron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0099B66BE1C46EB977ABB9D80284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8A563A-D2A0-44FF-993C-420ED7240364}"/>
      </w:docPartPr>
      <w:docPartBody>
        <w:p w:rsidR="00776D5B" w:rsidRDefault="002B7D17">
          <w:pPr>
            <w:pStyle w:val="F0099B66BE1C46EB977ABB9D802845FD"/>
          </w:pPr>
          <w:r w:rsidRPr="00CF1A49">
            <w:t>·</w:t>
          </w:r>
        </w:p>
      </w:docPartBody>
    </w:docPart>
    <w:docPart>
      <w:docPartPr>
        <w:name w:val="5EBB25FC1B14431783ED15B3952182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C5A1FB-058B-4DA4-A7B2-1A5E90611568}"/>
      </w:docPartPr>
      <w:docPartBody>
        <w:p w:rsidR="00776D5B" w:rsidRDefault="002B7D17">
          <w:pPr>
            <w:pStyle w:val="5EBB25FC1B14431783ED15B39521822C"/>
          </w:pPr>
          <w:r w:rsidRPr="00CF1A49">
            <w:t>Experience</w:t>
          </w:r>
        </w:p>
      </w:docPartBody>
    </w:docPart>
    <w:docPart>
      <w:docPartPr>
        <w:name w:val="62F7C26169674401AE5CF7C174DB25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2F37F-B840-4EDD-A129-08BD02454448}"/>
      </w:docPartPr>
      <w:docPartBody>
        <w:p w:rsidR="00776D5B" w:rsidRDefault="002B7D17">
          <w:pPr>
            <w:pStyle w:val="62F7C26169674401AE5CF7C174DB253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17"/>
    <w:rsid w:val="000C1B2F"/>
    <w:rsid w:val="002B7D17"/>
    <w:rsid w:val="0045127C"/>
    <w:rsid w:val="00671A11"/>
    <w:rsid w:val="00776D5B"/>
    <w:rsid w:val="007E0470"/>
    <w:rsid w:val="007F372C"/>
    <w:rsid w:val="00927674"/>
    <w:rsid w:val="00BB04F2"/>
    <w:rsid w:val="00C32470"/>
    <w:rsid w:val="00EA1043"/>
    <w:rsid w:val="00F3340E"/>
    <w:rsid w:val="00FF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6B831E0F784E9A9BEC8AD613743F7A">
    <w:name w:val="6E6B831E0F784E9A9BEC8AD613743F7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C49EB6FC231945F19077546B56ABFEF4">
    <w:name w:val="C49EB6FC231945F19077546B56ABFEF4"/>
  </w:style>
  <w:style w:type="paragraph" w:customStyle="1" w:styleId="025CFE026C594E90A824FC0D9CA9CA56">
    <w:name w:val="025CFE026C594E90A824FC0D9CA9CA56"/>
  </w:style>
  <w:style w:type="paragraph" w:customStyle="1" w:styleId="F0099B66BE1C46EB977ABB9D802845FD">
    <w:name w:val="F0099B66BE1C46EB977ABB9D802845FD"/>
  </w:style>
  <w:style w:type="paragraph" w:customStyle="1" w:styleId="470E537BB8954C669790947E4B9012AB">
    <w:name w:val="470E537BB8954C669790947E4B9012AB"/>
  </w:style>
  <w:style w:type="paragraph" w:customStyle="1" w:styleId="CB3E9F3CE4E042E89932203406128023">
    <w:name w:val="CB3E9F3CE4E042E89932203406128023"/>
  </w:style>
  <w:style w:type="paragraph" w:customStyle="1" w:styleId="D4219AE8287B4DE486C0ED69D67DA0F0">
    <w:name w:val="D4219AE8287B4DE486C0ED69D67DA0F0"/>
  </w:style>
  <w:style w:type="paragraph" w:customStyle="1" w:styleId="4CF328782ACF41F7B41E5C096F3181D7">
    <w:name w:val="4CF328782ACF41F7B41E5C096F3181D7"/>
  </w:style>
  <w:style w:type="paragraph" w:customStyle="1" w:styleId="CDB8CDD39ACB4FB692EED49DD05AB92B">
    <w:name w:val="CDB8CDD39ACB4FB692EED49DD05AB92B"/>
  </w:style>
  <w:style w:type="paragraph" w:customStyle="1" w:styleId="0BE5D71ADD0240169DA0FF02A9030377">
    <w:name w:val="0BE5D71ADD0240169DA0FF02A9030377"/>
  </w:style>
  <w:style w:type="paragraph" w:customStyle="1" w:styleId="8761EF8C9EAF4DC6A28AD15CF99C054F">
    <w:name w:val="8761EF8C9EAF4DC6A28AD15CF99C054F"/>
  </w:style>
  <w:style w:type="paragraph" w:customStyle="1" w:styleId="5EBB25FC1B14431783ED15B39521822C">
    <w:name w:val="5EBB25FC1B14431783ED15B39521822C"/>
  </w:style>
  <w:style w:type="paragraph" w:customStyle="1" w:styleId="C3D8EFA2E9F043DFAFAD5D4394650251">
    <w:name w:val="C3D8EFA2E9F043DFAFAD5D4394650251"/>
  </w:style>
  <w:style w:type="paragraph" w:customStyle="1" w:styleId="4219177984564BF7A3AD30280E0B233F">
    <w:name w:val="4219177984564BF7A3AD30280E0B233F"/>
  </w:style>
  <w:style w:type="paragraph" w:customStyle="1" w:styleId="F735F93D546F437F97CC41BF8779E03C">
    <w:name w:val="F735F93D546F437F97CC41BF8779E03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C5DE64C6BFCC46FDB59110F2C4EE435C">
    <w:name w:val="C5DE64C6BFCC46FDB59110F2C4EE435C"/>
  </w:style>
  <w:style w:type="paragraph" w:customStyle="1" w:styleId="68EE7B14613B42B3A31394703E67D5CD">
    <w:name w:val="68EE7B14613B42B3A31394703E67D5CD"/>
  </w:style>
  <w:style w:type="paragraph" w:customStyle="1" w:styleId="8AF7EF41CE8B4B169B40F97B749F965E">
    <w:name w:val="8AF7EF41CE8B4B169B40F97B749F965E"/>
  </w:style>
  <w:style w:type="paragraph" w:customStyle="1" w:styleId="93B17027A9B4479587B0D9D25D262D42">
    <w:name w:val="93B17027A9B4479587B0D9D25D262D42"/>
  </w:style>
  <w:style w:type="paragraph" w:customStyle="1" w:styleId="8C8018F5CD6E4620BBC33C6B4A309C15">
    <w:name w:val="8C8018F5CD6E4620BBC33C6B4A309C15"/>
  </w:style>
  <w:style w:type="paragraph" w:customStyle="1" w:styleId="35D6F0DCC74440438FA6E672EF828711">
    <w:name w:val="35D6F0DCC74440438FA6E672EF828711"/>
  </w:style>
  <w:style w:type="paragraph" w:customStyle="1" w:styleId="2EDD743444654988B91A841FB775004E">
    <w:name w:val="2EDD743444654988B91A841FB775004E"/>
  </w:style>
  <w:style w:type="paragraph" w:customStyle="1" w:styleId="39AC0C170B0743BBA0E07D1EB9BC5A92">
    <w:name w:val="39AC0C170B0743BBA0E07D1EB9BC5A92"/>
  </w:style>
  <w:style w:type="paragraph" w:customStyle="1" w:styleId="0394619128454E8B8FBBB45E756EDFB6">
    <w:name w:val="0394619128454E8B8FBBB45E756EDFB6"/>
  </w:style>
  <w:style w:type="paragraph" w:customStyle="1" w:styleId="4CDAEE7D7D744342AD4EACE474371651">
    <w:name w:val="4CDAEE7D7D744342AD4EACE474371651"/>
  </w:style>
  <w:style w:type="paragraph" w:customStyle="1" w:styleId="570597E8E37D4A259FD28AE502B1331F">
    <w:name w:val="570597E8E37D4A259FD28AE502B1331F"/>
  </w:style>
  <w:style w:type="paragraph" w:customStyle="1" w:styleId="A841EF9197034A64B568EB1AD728A4BC">
    <w:name w:val="A841EF9197034A64B568EB1AD728A4BC"/>
  </w:style>
  <w:style w:type="paragraph" w:customStyle="1" w:styleId="F3681A0B52564FCF810AD778006E4D8E">
    <w:name w:val="F3681A0B52564FCF810AD778006E4D8E"/>
  </w:style>
  <w:style w:type="paragraph" w:customStyle="1" w:styleId="7ADBBE65A25B4189BDBC38A4109C7540">
    <w:name w:val="7ADBBE65A25B4189BDBC38A4109C7540"/>
  </w:style>
  <w:style w:type="paragraph" w:customStyle="1" w:styleId="9511C715D58F4C57B25DC84772D1F746">
    <w:name w:val="9511C715D58F4C57B25DC84772D1F746"/>
  </w:style>
  <w:style w:type="paragraph" w:customStyle="1" w:styleId="65F4377769044C378364C477C14B63E2">
    <w:name w:val="65F4377769044C378364C477C14B63E2"/>
  </w:style>
  <w:style w:type="paragraph" w:customStyle="1" w:styleId="EC5E34E5F4394054924CFEA16A70EBA2">
    <w:name w:val="EC5E34E5F4394054924CFEA16A70EBA2"/>
  </w:style>
  <w:style w:type="paragraph" w:customStyle="1" w:styleId="F2AA3C460DA84F9BB1DE1D53F3566FCB">
    <w:name w:val="F2AA3C460DA84F9BB1DE1D53F3566FCB"/>
  </w:style>
  <w:style w:type="paragraph" w:customStyle="1" w:styleId="62F7C26169674401AE5CF7C174DB2535">
    <w:name w:val="62F7C26169674401AE5CF7C174DB2535"/>
  </w:style>
  <w:style w:type="paragraph" w:customStyle="1" w:styleId="9056645C156649DB8792E6B20632A64D">
    <w:name w:val="9056645C156649DB8792E6B20632A64D"/>
  </w:style>
  <w:style w:type="paragraph" w:customStyle="1" w:styleId="33A649DC18A649449734CF9157729736">
    <w:name w:val="33A649DC18A649449734CF9157729736"/>
  </w:style>
  <w:style w:type="paragraph" w:customStyle="1" w:styleId="5F327FEF4D0A4E7282A4E1A354A60357">
    <w:name w:val="5F327FEF4D0A4E7282A4E1A354A60357"/>
  </w:style>
  <w:style w:type="paragraph" w:customStyle="1" w:styleId="701E7F7C566A4C0489231DC746E56A87">
    <w:name w:val="701E7F7C566A4C0489231DC746E56A87"/>
  </w:style>
  <w:style w:type="paragraph" w:customStyle="1" w:styleId="AF80977752B94E3B8996BB856E67F6E7">
    <w:name w:val="AF80977752B94E3B8996BB856E67F6E7"/>
  </w:style>
  <w:style w:type="paragraph" w:customStyle="1" w:styleId="9CE52780E0A8489D8B048A02CF8F90C1">
    <w:name w:val="9CE52780E0A8489D8B048A02CF8F90C1"/>
  </w:style>
  <w:style w:type="paragraph" w:customStyle="1" w:styleId="2528F1F8B7F148459AEEEA423D167F76">
    <w:name w:val="2528F1F8B7F148459AEEEA423D167F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749CF-A054-417A-9323-EAA5AC408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</Template>
  <TotalTime>14707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Cooper</dc:creator>
  <cp:keywords/>
  <dc:description/>
  <cp:lastModifiedBy>Aaron Cooper</cp:lastModifiedBy>
  <cp:revision>76</cp:revision>
  <dcterms:created xsi:type="dcterms:W3CDTF">2019-11-24T23:27:00Z</dcterms:created>
  <dcterms:modified xsi:type="dcterms:W3CDTF">2020-05-28T03:51:00Z</dcterms:modified>
  <cp:category/>
</cp:coreProperties>
</file>